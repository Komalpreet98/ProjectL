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C23C90" w:rsidRDefault="00324F1E" w:rsidP="00141A4C">
      <w:pPr>
        <w:pStyle w:val="Title"/>
        <w:rPr>
          <w:color w:val="002060"/>
          <w:sz w:val="72"/>
        </w:rPr>
      </w:pPr>
      <w:r w:rsidRPr="00C23C90">
        <w:rPr>
          <w:color w:val="002060"/>
          <w:sz w:val="72"/>
        </w:rPr>
        <w:t>KARAN VASHIST</w:t>
      </w:r>
      <w:r w:rsidRPr="00C23C90">
        <w:rPr>
          <w:color w:val="002060"/>
          <w:sz w:val="72"/>
        </w:rPr>
        <w:tab/>
      </w:r>
    </w:p>
    <w:p w:rsidR="00141A4C" w:rsidRPr="00C23C90" w:rsidRDefault="00571916" w:rsidP="00141A4C">
      <w:r w:rsidRPr="00C23C90">
        <w:rPr>
          <w:color w:val="FF0000"/>
        </w:rPr>
        <w:t xml:space="preserve">Address:  </w:t>
      </w:r>
      <w:r w:rsidRPr="00C23C90">
        <w:t>6 MORTON WAY</w:t>
      </w:r>
      <w:r w:rsidR="00324F1E" w:rsidRPr="00C23C90">
        <w:t>,</w:t>
      </w:r>
      <w:r w:rsidRPr="00C23C90">
        <w:t xml:space="preserve"> BRAMPTON</w:t>
      </w:r>
      <w:r w:rsidR="00324F1E" w:rsidRPr="00C23C90">
        <w:t>,</w:t>
      </w:r>
      <w:r w:rsidRPr="00C23C90">
        <w:t xml:space="preserve"> </w:t>
      </w:r>
      <w:r w:rsidR="00324F1E" w:rsidRPr="00C23C90">
        <w:t>L6Y2R7</w:t>
      </w:r>
      <w:r w:rsidR="00141A4C" w:rsidRPr="00C23C90">
        <w:t> | </w:t>
      </w:r>
      <w:r w:rsidR="00C23C90" w:rsidRPr="00C23C90">
        <w:rPr>
          <w:noProof/>
        </w:rPr>
        <mc:AlternateContent>
          <mc:Choice Requires="wpg">
            <w:drawing>
              <wp:inline distT="0" distB="0" distL="0" distR="0" wp14:anchorId="0C62C067" wp14:editId="437BF241">
                <wp:extent cx="323850" cy="262255"/>
                <wp:effectExtent l="0" t="0" r="19050" b="23495"/>
                <wp:docPr id="80" name="Group 37" title="Telephon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3850" cy="262255"/>
                          <a:chOff x="0" y="0"/>
                          <a:chExt cx="208" cy="208"/>
                        </a:xfrm>
                      </wpg:grpSpPr>
                      <wps:wsp>
                        <wps:cNvPr id="81" name="Freeform 8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1362 w 3324"/>
                              <a:gd name="T1" fmla="*/ 80 h 3324"/>
                              <a:gd name="T2" fmla="*/ 991 w 3324"/>
                              <a:gd name="T3" fmla="*/ 199 h 3324"/>
                              <a:gd name="T4" fmla="*/ 666 w 3324"/>
                              <a:gd name="T5" fmla="*/ 398 h 3324"/>
                              <a:gd name="T6" fmla="*/ 397 w 3324"/>
                              <a:gd name="T7" fmla="*/ 666 h 3324"/>
                              <a:gd name="T8" fmla="*/ 198 w 3324"/>
                              <a:gd name="T9" fmla="*/ 991 h 3324"/>
                              <a:gd name="T10" fmla="*/ 80 w 3324"/>
                              <a:gd name="T11" fmla="*/ 1362 h 3324"/>
                              <a:gd name="T12" fmla="*/ 56 w 3324"/>
                              <a:gd name="T13" fmla="*/ 1764 h 3324"/>
                              <a:gd name="T14" fmla="*/ 128 w 3324"/>
                              <a:gd name="T15" fmla="*/ 2152 h 3324"/>
                              <a:gd name="T16" fmla="*/ 288 w 3324"/>
                              <a:gd name="T17" fmla="*/ 2502 h 3324"/>
                              <a:gd name="T18" fmla="*/ 524 w 3324"/>
                              <a:gd name="T19" fmla="*/ 2800 h 3324"/>
                              <a:gd name="T20" fmla="*/ 822 w 3324"/>
                              <a:gd name="T21" fmla="*/ 3036 h 3324"/>
                              <a:gd name="T22" fmla="*/ 1172 w 3324"/>
                              <a:gd name="T23" fmla="*/ 3196 h 3324"/>
                              <a:gd name="T24" fmla="*/ 1560 w 3324"/>
                              <a:gd name="T25" fmla="*/ 3268 h 3324"/>
                              <a:gd name="T26" fmla="*/ 1962 w 3324"/>
                              <a:gd name="T27" fmla="*/ 3244 h 3324"/>
                              <a:gd name="T28" fmla="*/ 2333 w 3324"/>
                              <a:gd name="T29" fmla="*/ 3126 h 3324"/>
                              <a:gd name="T30" fmla="*/ 2658 w 3324"/>
                              <a:gd name="T31" fmla="*/ 2927 h 3324"/>
                              <a:gd name="T32" fmla="*/ 2926 w 3324"/>
                              <a:gd name="T33" fmla="*/ 2658 h 3324"/>
                              <a:gd name="T34" fmla="*/ 3125 w 3324"/>
                              <a:gd name="T35" fmla="*/ 2333 h 3324"/>
                              <a:gd name="T36" fmla="*/ 3244 w 3324"/>
                              <a:gd name="T37" fmla="*/ 1962 h 3324"/>
                              <a:gd name="T38" fmla="*/ 3269 w 3324"/>
                              <a:gd name="T39" fmla="*/ 1560 h 3324"/>
                              <a:gd name="T40" fmla="*/ 3196 w 3324"/>
                              <a:gd name="T41" fmla="*/ 1172 h 3324"/>
                              <a:gd name="T42" fmla="*/ 3035 w 3324"/>
                              <a:gd name="T43" fmla="*/ 822 h 3324"/>
                              <a:gd name="T44" fmla="*/ 2801 w 3324"/>
                              <a:gd name="T45" fmla="*/ 523 h 3324"/>
                              <a:gd name="T46" fmla="*/ 2502 w 3324"/>
                              <a:gd name="T47" fmla="*/ 289 h 3324"/>
                              <a:gd name="T48" fmla="*/ 2152 w 3324"/>
                              <a:gd name="T49" fmla="*/ 128 h 3324"/>
                              <a:gd name="T50" fmla="*/ 1764 w 3324"/>
                              <a:gd name="T51" fmla="*/ 55 h 3324"/>
                              <a:gd name="T52" fmla="*/ 1871 w 3324"/>
                              <a:gd name="T53" fmla="*/ 12 h 3324"/>
                              <a:gd name="T54" fmla="*/ 2262 w 3324"/>
                              <a:gd name="T55" fmla="*/ 112 h 3324"/>
                              <a:gd name="T56" fmla="*/ 2612 w 3324"/>
                              <a:gd name="T57" fmla="*/ 297 h 3324"/>
                              <a:gd name="T58" fmla="*/ 2904 w 3324"/>
                              <a:gd name="T59" fmla="*/ 558 h 3324"/>
                              <a:gd name="T60" fmla="*/ 3130 w 3324"/>
                              <a:gd name="T61" fmla="*/ 880 h 3324"/>
                              <a:gd name="T62" fmla="*/ 3273 w 3324"/>
                              <a:gd name="T63" fmla="*/ 1252 h 3324"/>
                              <a:gd name="T64" fmla="*/ 3324 w 3324"/>
                              <a:gd name="T65" fmla="*/ 1662 h 3324"/>
                              <a:gd name="T66" fmla="*/ 3273 w 3324"/>
                              <a:gd name="T67" fmla="*/ 2071 h 3324"/>
                              <a:gd name="T68" fmla="*/ 3130 w 3324"/>
                              <a:gd name="T69" fmla="*/ 2443 h 3324"/>
                              <a:gd name="T70" fmla="*/ 2904 w 3324"/>
                              <a:gd name="T71" fmla="*/ 2765 h 3324"/>
                              <a:gd name="T72" fmla="*/ 2612 w 3324"/>
                              <a:gd name="T73" fmla="*/ 3026 h 3324"/>
                              <a:gd name="T74" fmla="*/ 2262 w 3324"/>
                              <a:gd name="T75" fmla="*/ 3213 h 3324"/>
                              <a:gd name="T76" fmla="*/ 1871 w 3324"/>
                              <a:gd name="T77" fmla="*/ 3311 h 3324"/>
                              <a:gd name="T78" fmla="*/ 1454 w 3324"/>
                              <a:gd name="T79" fmla="*/ 3311 h 3324"/>
                              <a:gd name="T80" fmla="*/ 1061 w 3324"/>
                              <a:gd name="T81" fmla="*/ 3213 h 3324"/>
                              <a:gd name="T82" fmla="*/ 712 w 3324"/>
                              <a:gd name="T83" fmla="*/ 3026 h 3324"/>
                              <a:gd name="T84" fmla="*/ 419 w 3324"/>
                              <a:gd name="T85" fmla="*/ 2765 h 3324"/>
                              <a:gd name="T86" fmla="*/ 194 w 3324"/>
                              <a:gd name="T87" fmla="*/ 2443 h 3324"/>
                              <a:gd name="T88" fmla="*/ 51 w 3324"/>
                              <a:gd name="T89" fmla="*/ 2071 h 3324"/>
                              <a:gd name="T90" fmla="*/ 0 w 3324"/>
                              <a:gd name="T91" fmla="*/ 1662 h 3324"/>
                              <a:gd name="T92" fmla="*/ 51 w 3324"/>
                              <a:gd name="T93" fmla="*/ 1252 h 3324"/>
                              <a:gd name="T94" fmla="*/ 194 w 3324"/>
                              <a:gd name="T95" fmla="*/ 880 h 3324"/>
                              <a:gd name="T96" fmla="*/ 419 w 3324"/>
                              <a:gd name="T97" fmla="*/ 558 h 3324"/>
                              <a:gd name="T98" fmla="*/ 712 w 3324"/>
                              <a:gd name="T99" fmla="*/ 297 h 3324"/>
                              <a:gd name="T100" fmla="*/ 1061 w 3324"/>
                              <a:gd name="T101" fmla="*/ 112 h 3324"/>
                              <a:gd name="T102" fmla="*/ 1454 w 3324"/>
                              <a:gd name="T103" fmla="*/ 12 h 3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2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2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Freeform 82"/>
                        <wps:cNvSpPr>
                          <a:spLocks noEditPoints="1"/>
                        </wps:cNvSpPr>
                        <wps:spPr bwMode="auto">
                          <a:xfrm>
                            <a:off x="34" y="55"/>
                            <a:ext cx="141" cy="97"/>
                          </a:xfrm>
                          <a:custGeom>
                            <a:avLst/>
                            <a:gdLst>
                              <a:gd name="T0" fmla="*/ 1429 w 2265"/>
                              <a:gd name="T1" fmla="*/ 1378 h 1560"/>
                              <a:gd name="T2" fmla="*/ 1119 w 2265"/>
                              <a:gd name="T3" fmla="*/ 1260 h 1560"/>
                              <a:gd name="T4" fmla="*/ 1177 w 2265"/>
                              <a:gd name="T5" fmla="*/ 1362 h 1560"/>
                              <a:gd name="T6" fmla="*/ 800 w 2265"/>
                              <a:gd name="T7" fmla="*/ 1289 h 1560"/>
                              <a:gd name="T8" fmla="*/ 913 w 2265"/>
                              <a:gd name="T9" fmla="*/ 1320 h 1560"/>
                              <a:gd name="T10" fmla="*/ 1501 w 2265"/>
                              <a:gd name="T11" fmla="*/ 1320 h 1560"/>
                              <a:gd name="T12" fmla="*/ 1324 w 2265"/>
                              <a:gd name="T13" fmla="*/ 1320 h 1560"/>
                              <a:gd name="T14" fmla="*/ 1220 w 2265"/>
                              <a:gd name="T15" fmla="*/ 1296 h 1560"/>
                              <a:gd name="T16" fmla="*/ 1055 w 2265"/>
                              <a:gd name="T17" fmla="*/ 1359 h 1560"/>
                              <a:gd name="T18" fmla="*/ 928 w 2265"/>
                              <a:gd name="T19" fmla="*/ 1275 h 1560"/>
                              <a:gd name="T20" fmla="*/ 775 w 2265"/>
                              <a:gd name="T21" fmla="*/ 1364 h 1560"/>
                              <a:gd name="T22" fmla="*/ 1370 w 2265"/>
                              <a:gd name="T23" fmla="*/ 1065 h 1560"/>
                              <a:gd name="T24" fmla="*/ 1472 w 2265"/>
                              <a:gd name="T25" fmla="*/ 1123 h 1560"/>
                              <a:gd name="T26" fmla="*/ 1078 w 2265"/>
                              <a:gd name="T27" fmla="*/ 1092 h 1560"/>
                              <a:gd name="T28" fmla="*/ 1193 w 2265"/>
                              <a:gd name="T29" fmla="*/ 1089 h 1560"/>
                              <a:gd name="T30" fmla="*/ 803 w 2265"/>
                              <a:gd name="T31" fmla="*/ 1143 h 1560"/>
                              <a:gd name="T32" fmla="*/ 883 w 2265"/>
                              <a:gd name="T33" fmla="*/ 1055 h 1560"/>
                              <a:gd name="T34" fmla="*/ 1457 w 2265"/>
                              <a:gd name="T35" fmla="*/ 1185 h 1560"/>
                              <a:gd name="T36" fmla="*/ 1357 w 2265"/>
                              <a:gd name="T37" fmla="*/ 1038 h 1560"/>
                              <a:gd name="T38" fmla="*/ 1197 w 2265"/>
                              <a:gd name="T39" fmla="*/ 1171 h 1560"/>
                              <a:gd name="T40" fmla="*/ 1089 w 2265"/>
                              <a:gd name="T41" fmla="*/ 1031 h 1560"/>
                              <a:gd name="T42" fmla="*/ 897 w 2265"/>
                              <a:gd name="T43" fmla="*/ 1185 h 1560"/>
                              <a:gd name="T44" fmla="*/ 796 w 2265"/>
                              <a:gd name="T45" fmla="*/ 1038 h 1560"/>
                              <a:gd name="T46" fmla="*/ 1383 w 2265"/>
                              <a:gd name="T47" fmla="*/ 948 h 1560"/>
                              <a:gd name="T48" fmla="*/ 1429 w 2265"/>
                              <a:gd name="T49" fmla="*/ 838 h 1560"/>
                              <a:gd name="T50" fmla="*/ 1134 w 2265"/>
                              <a:gd name="T51" fmla="*/ 958 h 1560"/>
                              <a:gd name="T52" fmla="*/ 833 w 2265"/>
                              <a:gd name="T53" fmla="*/ 839 h 1560"/>
                              <a:gd name="T54" fmla="*/ 896 w 2265"/>
                              <a:gd name="T55" fmla="*/ 939 h 1560"/>
                              <a:gd name="T56" fmla="*/ 1468 w 2265"/>
                              <a:gd name="T57" fmla="*/ 826 h 1560"/>
                              <a:gd name="T58" fmla="*/ 1357 w 2265"/>
                              <a:gd name="T59" fmla="*/ 965 h 1560"/>
                              <a:gd name="T60" fmla="*/ 1155 w 2265"/>
                              <a:gd name="T61" fmla="*/ 809 h 1560"/>
                              <a:gd name="T62" fmla="*/ 1110 w 2265"/>
                              <a:gd name="T63" fmla="*/ 981 h 1560"/>
                              <a:gd name="T64" fmla="*/ 851 w 2265"/>
                              <a:gd name="T65" fmla="*/ 807 h 1560"/>
                              <a:gd name="T66" fmla="*/ 851 w 2265"/>
                              <a:gd name="T67" fmla="*/ 984 h 1560"/>
                              <a:gd name="T68" fmla="*/ 832 w 2265"/>
                              <a:gd name="T69" fmla="*/ 809 h 1560"/>
                              <a:gd name="T70" fmla="*/ 459 w 2265"/>
                              <a:gd name="T71" fmla="*/ 936 h 1560"/>
                              <a:gd name="T72" fmla="*/ 229 w 2265"/>
                              <a:gd name="T73" fmla="*/ 1169 h 1560"/>
                              <a:gd name="T74" fmla="*/ 442 w 2265"/>
                              <a:gd name="T75" fmla="*/ 1491 h 1560"/>
                              <a:gd name="T76" fmla="*/ 2035 w 2265"/>
                              <a:gd name="T77" fmla="*/ 1247 h 1560"/>
                              <a:gd name="T78" fmla="*/ 1950 w 2265"/>
                              <a:gd name="T79" fmla="*/ 945 h 1560"/>
                              <a:gd name="T80" fmla="*/ 1557 w 2265"/>
                              <a:gd name="T81" fmla="*/ 686 h 1560"/>
                              <a:gd name="T82" fmla="*/ 198 w 2265"/>
                              <a:gd name="T83" fmla="*/ 165 h 1560"/>
                              <a:gd name="T84" fmla="*/ 59 w 2265"/>
                              <a:gd name="T85" fmla="*/ 499 h 1560"/>
                              <a:gd name="T86" fmla="*/ 71 w 2265"/>
                              <a:gd name="T87" fmla="*/ 685 h 1560"/>
                              <a:gd name="T88" fmla="*/ 287 w 2265"/>
                              <a:gd name="T89" fmla="*/ 883 h 1560"/>
                              <a:gd name="T90" fmla="*/ 637 w 2265"/>
                              <a:gd name="T91" fmla="*/ 718 h 1560"/>
                              <a:gd name="T92" fmla="*/ 1739 w 2265"/>
                              <a:gd name="T93" fmla="*/ 844 h 1560"/>
                              <a:gd name="T94" fmla="*/ 2136 w 2265"/>
                              <a:gd name="T95" fmla="*/ 786 h 1560"/>
                              <a:gd name="T96" fmla="*/ 2204 w 2265"/>
                              <a:gd name="T97" fmla="*/ 656 h 1560"/>
                              <a:gd name="T98" fmla="*/ 2171 w 2265"/>
                              <a:gd name="T99" fmla="*/ 331 h 1560"/>
                              <a:gd name="T100" fmla="*/ 1825 w 2265"/>
                              <a:gd name="T101" fmla="*/ 58 h 1560"/>
                              <a:gd name="T102" fmla="*/ 2147 w 2265"/>
                              <a:gd name="T103" fmla="*/ 171 h 1560"/>
                              <a:gd name="T104" fmla="*/ 2229 w 2265"/>
                              <a:gd name="T105" fmla="*/ 749 h 1560"/>
                              <a:gd name="T106" fmla="*/ 2082 w 2265"/>
                              <a:gd name="T107" fmla="*/ 1082 h 1560"/>
                              <a:gd name="T108" fmla="*/ 1955 w 2265"/>
                              <a:gd name="T109" fmla="*/ 1486 h 1560"/>
                              <a:gd name="T110" fmla="*/ 246 w 2265"/>
                              <a:gd name="T111" fmla="*/ 1421 h 1560"/>
                              <a:gd name="T112" fmla="*/ 219 w 2265"/>
                              <a:gd name="T113" fmla="*/ 974 h 1560"/>
                              <a:gd name="T114" fmla="*/ 1 w 2265"/>
                              <a:gd name="T115" fmla="*/ 526 h 1560"/>
                              <a:gd name="T116" fmla="*/ 245 w 2265"/>
                              <a:gd name="T117" fmla="*/ 5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29C0B" id="Group 37" o:spid="_x0000_s1026" alt="Title: Telephone icon" style="width:25.5pt;height:20.6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u/Qy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">
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9a5b7 [3204]" strokecolor="#39a5b7 [3204]" strokeweight="0">
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<o:lock v:ext="edit" verticies="t"/>
                </v:shape>
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9a5b7 [3204]" strokecolor="#39a5b7 [3204]" strokeweight="0">
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="00324F1E" w:rsidRPr="00C23C90">
        <w:rPr>
          <w:color w:val="FF0000"/>
        </w:rPr>
        <w:t xml:space="preserve"> </w:t>
      </w:r>
      <w:r w:rsidR="00324F1E" w:rsidRPr="00C23C90">
        <w:t xml:space="preserve">(416)-887-4511 | </w:t>
      </w:r>
      <w:r w:rsidR="00C23C90" w:rsidRPr="00C23C90">
        <w:rPr>
          <w:noProof/>
        </w:rPr>
        <mc:AlternateContent>
          <mc:Choice Requires="wpg">
            <w:drawing>
              <wp:inline distT="0" distB="0" distL="0" distR="0" wp14:anchorId="1B051756" wp14:editId="2D5CEFC5">
                <wp:extent cx="304800" cy="276225"/>
                <wp:effectExtent l="0" t="0" r="19050" b="28575"/>
                <wp:docPr id="49" name="Group 43" title="Email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4800" cy="276225"/>
                          <a:chOff x="0" y="0"/>
                          <a:chExt cx="208" cy="208"/>
                        </a:xfrm>
                      </wpg:grpSpPr>
                      <wps:wsp>
                        <wps:cNvPr id="2" name="Freeform 2"/>
                        <wps:cNvSpPr>
                          <a:spLocks noEditPoints="1"/>
                        </wps:cNvSpPr>
                        <wps:spPr bwMode="auto">
                          <a:xfrm>
                            <a:off x="39" y="55"/>
                            <a:ext cx="130" cy="97"/>
                          </a:xfrm>
                          <a:custGeom>
                            <a:avLst/>
                            <a:gdLst>
                              <a:gd name="T0" fmla="*/ 56 w 2082"/>
                              <a:gd name="T1" fmla="*/ 1237 h 1560"/>
                              <a:gd name="T2" fmla="*/ 67 w 2082"/>
                              <a:gd name="T3" fmla="*/ 1315 h 1560"/>
                              <a:gd name="T4" fmla="*/ 99 w 2082"/>
                              <a:gd name="T5" fmla="*/ 1383 h 1560"/>
                              <a:gd name="T6" fmla="*/ 147 w 2082"/>
                              <a:gd name="T7" fmla="*/ 1438 h 1560"/>
                              <a:gd name="T8" fmla="*/ 210 w 2082"/>
                              <a:gd name="T9" fmla="*/ 1479 h 1560"/>
                              <a:gd name="T10" fmla="*/ 282 w 2082"/>
                              <a:gd name="T11" fmla="*/ 1501 h 1560"/>
                              <a:gd name="T12" fmla="*/ 1760 w 2082"/>
                              <a:gd name="T13" fmla="*/ 1503 h 1560"/>
                              <a:gd name="T14" fmla="*/ 1837 w 2082"/>
                              <a:gd name="T15" fmla="*/ 1493 h 1560"/>
                              <a:gd name="T16" fmla="*/ 1905 w 2082"/>
                              <a:gd name="T17" fmla="*/ 1461 h 1560"/>
                              <a:gd name="T18" fmla="*/ 1961 w 2082"/>
                              <a:gd name="T19" fmla="*/ 1412 h 1560"/>
                              <a:gd name="T20" fmla="*/ 2002 w 2082"/>
                              <a:gd name="T21" fmla="*/ 1350 h 1560"/>
                              <a:gd name="T22" fmla="*/ 2023 w 2082"/>
                              <a:gd name="T23" fmla="*/ 1277 h 1560"/>
                              <a:gd name="T24" fmla="*/ 2026 w 2082"/>
                              <a:gd name="T25" fmla="*/ 482 h 1560"/>
                              <a:gd name="T26" fmla="*/ 1034 w 2082"/>
                              <a:gd name="T27" fmla="*/ 1013 h 1560"/>
                              <a:gd name="T28" fmla="*/ 322 w 2082"/>
                              <a:gd name="T29" fmla="*/ 56 h 1560"/>
                              <a:gd name="T30" fmla="*/ 244 w 2082"/>
                              <a:gd name="T31" fmla="*/ 68 h 1560"/>
                              <a:gd name="T32" fmla="*/ 176 w 2082"/>
                              <a:gd name="T33" fmla="*/ 100 h 1560"/>
                              <a:gd name="T34" fmla="*/ 121 w 2082"/>
                              <a:gd name="T35" fmla="*/ 149 h 1560"/>
                              <a:gd name="T36" fmla="*/ 81 w 2082"/>
                              <a:gd name="T37" fmla="*/ 211 h 1560"/>
                              <a:gd name="T38" fmla="*/ 59 w 2082"/>
                              <a:gd name="T39" fmla="*/ 283 h 1560"/>
                              <a:gd name="T40" fmla="*/ 56 w 2082"/>
                              <a:gd name="T41" fmla="*/ 449 h 1560"/>
                              <a:gd name="T42" fmla="*/ 2026 w 2082"/>
                              <a:gd name="T43" fmla="*/ 449 h 1560"/>
                              <a:gd name="T44" fmla="*/ 2023 w 2082"/>
                              <a:gd name="T45" fmla="*/ 283 h 1560"/>
                              <a:gd name="T46" fmla="*/ 2002 w 2082"/>
                              <a:gd name="T47" fmla="*/ 211 h 1560"/>
                              <a:gd name="T48" fmla="*/ 1961 w 2082"/>
                              <a:gd name="T49" fmla="*/ 149 h 1560"/>
                              <a:gd name="T50" fmla="*/ 1905 w 2082"/>
                              <a:gd name="T51" fmla="*/ 100 h 1560"/>
                              <a:gd name="T52" fmla="*/ 1837 w 2082"/>
                              <a:gd name="T53" fmla="*/ 68 h 1560"/>
                              <a:gd name="T54" fmla="*/ 1760 w 2082"/>
                              <a:gd name="T55" fmla="*/ 56 h 1560"/>
                              <a:gd name="T56" fmla="*/ 322 w 2082"/>
                              <a:gd name="T57" fmla="*/ 0 h 1560"/>
                              <a:gd name="T58" fmla="*/ 1803 w 2082"/>
                              <a:gd name="T59" fmla="*/ 4 h 1560"/>
                              <a:gd name="T60" fmla="*/ 1883 w 2082"/>
                              <a:gd name="T61" fmla="*/ 26 h 1560"/>
                              <a:gd name="T62" fmla="*/ 1957 w 2082"/>
                              <a:gd name="T63" fmla="*/ 68 h 1560"/>
                              <a:gd name="T64" fmla="*/ 2016 w 2082"/>
                              <a:gd name="T65" fmla="*/ 127 h 1560"/>
                              <a:gd name="T66" fmla="*/ 2058 w 2082"/>
                              <a:gd name="T67" fmla="*/ 199 h 1560"/>
                              <a:gd name="T68" fmla="*/ 2079 w 2082"/>
                              <a:gd name="T69" fmla="*/ 280 h 1560"/>
                              <a:gd name="T70" fmla="*/ 2082 w 2082"/>
                              <a:gd name="T71" fmla="*/ 1237 h 1560"/>
                              <a:gd name="T72" fmla="*/ 2074 w 2082"/>
                              <a:gd name="T73" fmla="*/ 1310 h 1560"/>
                              <a:gd name="T74" fmla="*/ 2051 w 2082"/>
                              <a:gd name="T75" fmla="*/ 1378 h 1560"/>
                              <a:gd name="T76" fmla="*/ 2012 w 2082"/>
                              <a:gd name="T77" fmla="*/ 1438 h 1560"/>
                              <a:gd name="T78" fmla="*/ 1961 w 2082"/>
                              <a:gd name="T79" fmla="*/ 1490 h 1560"/>
                              <a:gd name="T80" fmla="*/ 1900 w 2082"/>
                              <a:gd name="T81" fmla="*/ 1528 h 1560"/>
                              <a:gd name="T82" fmla="*/ 1832 w 2082"/>
                              <a:gd name="T83" fmla="*/ 1551 h 1560"/>
                              <a:gd name="T84" fmla="*/ 1760 w 2082"/>
                              <a:gd name="T85" fmla="*/ 1560 h 1560"/>
                              <a:gd name="T86" fmla="*/ 278 w 2082"/>
                              <a:gd name="T87" fmla="*/ 1557 h 1560"/>
                              <a:gd name="T88" fmla="*/ 195 w 2082"/>
                              <a:gd name="T89" fmla="*/ 1535 h 1560"/>
                              <a:gd name="T90" fmla="*/ 124 w 2082"/>
                              <a:gd name="T91" fmla="*/ 1493 h 1560"/>
                              <a:gd name="T92" fmla="*/ 66 w 2082"/>
                              <a:gd name="T93" fmla="*/ 1434 h 1560"/>
                              <a:gd name="T94" fmla="*/ 24 w 2082"/>
                              <a:gd name="T95" fmla="*/ 1363 h 1560"/>
                              <a:gd name="T96" fmla="*/ 2 w 2082"/>
                              <a:gd name="T97" fmla="*/ 1281 h 1560"/>
                              <a:gd name="T98" fmla="*/ 0 w 2082"/>
                              <a:gd name="T99" fmla="*/ 322 h 1560"/>
                              <a:gd name="T100" fmla="*/ 11 w 2082"/>
                              <a:gd name="T101" fmla="*/ 237 h 1560"/>
                              <a:gd name="T102" fmla="*/ 43 w 2082"/>
                              <a:gd name="T103" fmla="*/ 160 h 1560"/>
                              <a:gd name="T104" fmla="*/ 94 w 2082"/>
                              <a:gd name="T105" fmla="*/ 95 h 1560"/>
                              <a:gd name="T106" fmla="*/ 159 w 2082"/>
                              <a:gd name="T107" fmla="*/ 44 h 1560"/>
                              <a:gd name="T108" fmla="*/ 236 w 2082"/>
                              <a:gd name="T109" fmla="*/ 12 h 1560"/>
                              <a:gd name="T110" fmla="*/ 322 w 2082"/>
                              <a:gd name="T111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1362 w 3324"/>
                              <a:gd name="T1" fmla="*/ 80 h 3324"/>
                              <a:gd name="T2" fmla="*/ 991 w 3324"/>
                              <a:gd name="T3" fmla="*/ 199 h 3324"/>
                              <a:gd name="T4" fmla="*/ 666 w 3324"/>
                              <a:gd name="T5" fmla="*/ 398 h 3324"/>
                              <a:gd name="T6" fmla="*/ 397 w 3324"/>
                              <a:gd name="T7" fmla="*/ 666 h 3324"/>
                              <a:gd name="T8" fmla="*/ 198 w 3324"/>
                              <a:gd name="T9" fmla="*/ 991 h 3324"/>
                              <a:gd name="T10" fmla="*/ 80 w 3324"/>
                              <a:gd name="T11" fmla="*/ 1362 h 3324"/>
                              <a:gd name="T12" fmla="*/ 56 w 3324"/>
                              <a:gd name="T13" fmla="*/ 1764 h 3324"/>
                              <a:gd name="T14" fmla="*/ 128 w 3324"/>
                              <a:gd name="T15" fmla="*/ 2152 h 3324"/>
                              <a:gd name="T16" fmla="*/ 288 w 3324"/>
                              <a:gd name="T17" fmla="*/ 2502 h 3324"/>
                              <a:gd name="T18" fmla="*/ 524 w 3324"/>
                              <a:gd name="T19" fmla="*/ 2800 h 3324"/>
                              <a:gd name="T20" fmla="*/ 822 w 3324"/>
                              <a:gd name="T21" fmla="*/ 3036 h 3324"/>
                              <a:gd name="T22" fmla="*/ 1172 w 3324"/>
                              <a:gd name="T23" fmla="*/ 3196 h 3324"/>
                              <a:gd name="T24" fmla="*/ 1560 w 3324"/>
                              <a:gd name="T25" fmla="*/ 3268 h 3324"/>
                              <a:gd name="T26" fmla="*/ 1962 w 3324"/>
                              <a:gd name="T27" fmla="*/ 3244 h 3324"/>
                              <a:gd name="T28" fmla="*/ 2333 w 3324"/>
                              <a:gd name="T29" fmla="*/ 3126 h 3324"/>
                              <a:gd name="T30" fmla="*/ 2658 w 3324"/>
                              <a:gd name="T31" fmla="*/ 2927 h 3324"/>
                              <a:gd name="T32" fmla="*/ 2926 w 3324"/>
                              <a:gd name="T33" fmla="*/ 2658 h 3324"/>
                              <a:gd name="T34" fmla="*/ 3125 w 3324"/>
                              <a:gd name="T35" fmla="*/ 2333 h 3324"/>
                              <a:gd name="T36" fmla="*/ 3244 w 3324"/>
                              <a:gd name="T37" fmla="*/ 1962 h 3324"/>
                              <a:gd name="T38" fmla="*/ 3269 w 3324"/>
                              <a:gd name="T39" fmla="*/ 1560 h 3324"/>
                              <a:gd name="T40" fmla="*/ 3196 w 3324"/>
                              <a:gd name="T41" fmla="*/ 1172 h 3324"/>
                              <a:gd name="T42" fmla="*/ 3035 w 3324"/>
                              <a:gd name="T43" fmla="*/ 822 h 3324"/>
                              <a:gd name="T44" fmla="*/ 2801 w 3324"/>
                              <a:gd name="T45" fmla="*/ 523 h 3324"/>
                              <a:gd name="T46" fmla="*/ 2502 w 3324"/>
                              <a:gd name="T47" fmla="*/ 289 h 3324"/>
                              <a:gd name="T48" fmla="*/ 2152 w 3324"/>
                              <a:gd name="T49" fmla="*/ 128 h 3324"/>
                              <a:gd name="T50" fmla="*/ 1764 w 3324"/>
                              <a:gd name="T51" fmla="*/ 55 h 3324"/>
                              <a:gd name="T52" fmla="*/ 1871 w 3324"/>
                              <a:gd name="T53" fmla="*/ 12 h 3324"/>
                              <a:gd name="T54" fmla="*/ 2262 w 3324"/>
                              <a:gd name="T55" fmla="*/ 112 h 3324"/>
                              <a:gd name="T56" fmla="*/ 2611 w 3324"/>
                              <a:gd name="T57" fmla="*/ 297 h 3324"/>
                              <a:gd name="T58" fmla="*/ 2904 w 3324"/>
                              <a:gd name="T59" fmla="*/ 558 h 3324"/>
                              <a:gd name="T60" fmla="*/ 3130 w 3324"/>
                              <a:gd name="T61" fmla="*/ 880 h 3324"/>
                              <a:gd name="T62" fmla="*/ 3273 w 3324"/>
                              <a:gd name="T63" fmla="*/ 1252 h 3324"/>
                              <a:gd name="T64" fmla="*/ 3324 w 3324"/>
                              <a:gd name="T65" fmla="*/ 1662 h 3324"/>
                              <a:gd name="T66" fmla="*/ 3273 w 3324"/>
                              <a:gd name="T67" fmla="*/ 2071 h 3324"/>
                              <a:gd name="T68" fmla="*/ 3130 w 3324"/>
                              <a:gd name="T69" fmla="*/ 2443 h 3324"/>
                              <a:gd name="T70" fmla="*/ 2904 w 3324"/>
                              <a:gd name="T71" fmla="*/ 2765 h 3324"/>
                              <a:gd name="T72" fmla="*/ 2611 w 3324"/>
                              <a:gd name="T73" fmla="*/ 3026 h 3324"/>
                              <a:gd name="T74" fmla="*/ 2262 w 3324"/>
                              <a:gd name="T75" fmla="*/ 3213 h 3324"/>
                              <a:gd name="T76" fmla="*/ 1871 w 3324"/>
                              <a:gd name="T77" fmla="*/ 3311 h 3324"/>
                              <a:gd name="T78" fmla="*/ 1454 w 3324"/>
                              <a:gd name="T79" fmla="*/ 3311 h 3324"/>
                              <a:gd name="T80" fmla="*/ 1061 w 3324"/>
                              <a:gd name="T81" fmla="*/ 3213 h 3324"/>
                              <a:gd name="T82" fmla="*/ 712 w 3324"/>
                              <a:gd name="T83" fmla="*/ 3026 h 3324"/>
                              <a:gd name="T84" fmla="*/ 419 w 3324"/>
                              <a:gd name="T85" fmla="*/ 2765 h 3324"/>
                              <a:gd name="T86" fmla="*/ 194 w 3324"/>
                              <a:gd name="T87" fmla="*/ 2443 h 3324"/>
                              <a:gd name="T88" fmla="*/ 51 w 3324"/>
                              <a:gd name="T89" fmla="*/ 2071 h 3324"/>
                              <a:gd name="T90" fmla="*/ 0 w 3324"/>
                              <a:gd name="T91" fmla="*/ 1662 h 3324"/>
                              <a:gd name="T92" fmla="*/ 51 w 3324"/>
                              <a:gd name="T93" fmla="*/ 1252 h 3324"/>
                              <a:gd name="T94" fmla="*/ 194 w 3324"/>
                              <a:gd name="T95" fmla="*/ 880 h 3324"/>
                              <a:gd name="T96" fmla="*/ 419 w 3324"/>
                              <a:gd name="T97" fmla="*/ 558 h 3324"/>
                              <a:gd name="T98" fmla="*/ 712 w 3324"/>
                              <a:gd name="T99" fmla="*/ 297 h 3324"/>
                              <a:gd name="T100" fmla="*/ 1061 w 3324"/>
                              <a:gd name="T101" fmla="*/ 112 h 3324"/>
                              <a:gd name="T102" fmla="*/ 1454 w 3324"/>
                              <a:gd name="T103" fmla="*/ 12 h 3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1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1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DDCA3" id="Group 43" o:spid="_x0000_s1026" alt="Title: Email icon" style="width:24pt;height:21.7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">
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9a5b7 [3204]" strokecolor="#39a5b7 [3204]" strokeweight="0">
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<o:lock v:ext="edit" verticies="t"/>
                </v:shape>
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9a5b7 [3204]" strokecolor="#39a5b7 [3204]" strokeweight="0">
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="00324F1E" w:rsidRPr="00C23C90">
        <w:rPr>
          <w:color w:val="FF0000"/>
        </w:rPr>
        <w:t xml:space="preserve"> </w:t>
      </w:r>
      <w:r w:rsidR="00324F1E" w:rsidRPr="00C23C90">
        <w:t>kvashist</w:t>
      </w:r>
      <w:r w:rsidRPr="00C23C90">
        <w:t>32</w:t>
      </w:r>
      <w:r w:rsidR="00324F1E" w:rsidRPr="00C23C90">
        <w:t>@gmail.com</w:t>
      </w:r>
    </w:p>
    <w:p w:rsidR="006270A9" w:rsidRPr="00C23C90" w:rsidRDefault="009C5227" w:rsidP="00141A4C">
      <w:pPr>
        <w:pStyle w:val="Heading1"/>
        <w:rPr>
          <w:sz w:val="32"/>
        </w:rPr>
      </w:pPr>
      <w:sdt>
        <w:sdtPr>
          <w:rPr>
            <w:sz w:val="32"/>
          </w:rPr>
          <w:alias w:val="Objective:"/>
          <w:tag w:val="Objective:"/>
          <w:id w:val="-731932020"/>
          <w:placeholder>
            <w:docPart w:val="D88A0702254547DDAF9F33F6125BE2F5"/>
          </w:placeholder>
          <w:temporary/>
          <w:showingPlcHdr/>
          <w15:appearance w15:val="hidden"/>
        </w:sdtPr>
        <w:sdtEndPr/>
        <w:sdtContent>
          <w:r w:rsidR="009D5933" w:rsidRPr="00C23C90">
            <w:rPr>
              <w:sz w:val="32"/>
            </w:rPr>
            <w:t>Objective</w:t>
          </w:r>
        </w:sdtContent>
      </w:sdt>
    </w:p>
    <w:p w:rsidR="006270A9" w:rsidRPr="00C23C90" w:rsidRDefault="00571916">
      <w:pPr>
        <w:rPr>
          <w:sz w:val="24"/>
        </w:rPr>
      </w:pPr>
      <w:r w:rsidRPr="00C23C90">
        <w:rPr>
          <w:sz w:val="24"/>
        </w:rPr>
        <w:t>Seeking a position as a Security Guard with Allied Security Services. Thorough understanding of providing surveillance and security services to clients.</w:t>
      </w:r>
    </w:p>
    <w:sdt>
      <w:sdtPr>
        <w:rPr>
          <w:sz w:val="32"/>
        </w:rPr>
        <w:alias w:val="Education:"/>
        <w:tag w:val="Education:"/>
        <w:id w:val="807127995"/>
        <w:placeholder>
          <w:docPart w:val="8F92214C33904396862592D08BDE8105"/>
        </w:placeholder>
        <w:temporary/>
        <w:showingPlcHdr/>
        <w15:appearance w15:val="hidden"/>
      </w:sdtPr>
      <w:sdtEndPr/>
      <w:sdtContent>
        <w:p w:rsidR="006270A9" w:rsidRPr="00C23C90" w:rsidRDefault="009D5933">
          <w:pPr>
            <w:pStyle w:val="Heading1"/>
            <w:rPr>
              <w:sz w:val="32"/>
            </w:rPr>
          </w:pPr>
          <w:r w:rsidRPr="00C23C90">
            <w:rPr>
              <w:sz w:val="32"/>
            </w:rPr>
            <w:t>Education</w:t>
          </w:r>
        </w:p>
      </w:sdtContent>
    </w:sdt>
    <w:p w:rsidR="006270A9" w:rsidRPr="00C23C90" w:rsidRDefault="00324F1E">
      <w:pPr>
        <w:pStyle w:val="Heading2"/>
        <w:rPr>
          <w:sz w:val="28"/>
        </w:rPr>
      </w:pPr>
      <w:r w:rsidRPr="00C23C90">
        <w:rPr>
          <w:sz w:val="28"/>
        </w:rPr>
        <w:t>diploma</w:t>
      </w:r>
      <w:r w:rsidR="009D5933" w:rsidRPr="00C23C90">
        <w:rPr>
          <w:sz w:val="28"/>
        </w:rPr>
        <w:t> | </w:t>
      </w:r>
      <w:r w:rsidRPr="00C23C90">
        <w:rPr>
          <w:sz w:val="28"/>
        </w:rPr>
        <w:t>Present - 2019</w:t>
      </w:r>
      <w:r w:rsidR="009D5933" w:rsidRPr="00C23C90">
        <w:rPr>
          <w:sz w:val="28"/>
        </w:rPr>
        <w:t> | </w:t>
      </w:r>
      <w:r w:rsidRPr="00C23C90">
        <w:rPr>
          <w:sz w:val="28"/>
        </w:rPr>
        <w:t>lambton college, mississauga</w:t>
      </w:r>
    </w:p>
    <w:p w:rsidR="006270A9" w:rsidRPr="00C23C90" w:rsidRDefault="00324F1E" w:rsidP="00324F1E">
      <w:pPr>
        <w:pStyle w:val="ListBullet"/>
        <w:rPr>
          <w:sz w:val="24"/>
        </w:rPr>
      </w:pPr>
      <w:r w:rsidRPr="00C23C90">
        <w:rPr>
          <w:sz w:val="24"/>
        </w:rPr>
        <w:t>Computer Programmer</w:t>
      </w:r>
    </w:p>
    <w:sdt>
      <w:sdtPr>
        <w:rPr>
          <w:sz w:val="32"/>
        </w:rPr>
        <w:alias w:val="Skills &amp; Abilities:"/>
        <w:tag w:val="Skills &amp; Abilities:"/>
        <w:id w:val="458624136"/>
        <w:placeholder>
          <w:docPart w:val="1038D6F516FD4CB2AD8414852E1CB7A4"/>
        </w:placeholder>
        <w:temporary/>
        <w:showingPlcHdr/>
        <w15:appearance w15:val="hidden"/>
      </w:sdtPr>
      <w:sdtEndPr/>
      <w:sdtContent>
        <w:p w:rsidR="006270A9" w:rsidRPr="00C23C90" w:rsidRDefault="009D5933">
          <w:pPr>
            <w:pStyle w:val="Heading1"/>
            <w:rPr>
              <w:sz w:val="32"/>
            </w:rPr>
          </w:pPr>
          <w:r w:rsidRPr="00C23C90">
            <w:rPr>
              <w:sz w:val="32"/>
            </w:rPr>
            <w:t>Skills &amp; Abilities</w:t>
          </w:r>
        </w:p>
      </w:sdtContent>
    </w:sdt>
    <w:p w:rsidR="00324F1E" w:rsidRPr="00324F1E" w:rsidRDefault="00324F1E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324F1E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>Willing to work in a rotating shift  </w:t>
      </w:r>
    </w:p>
    <w:p w:rsidR="00324F1E" w:rsidRPr="00324F1E" w:rsidRDefault="00324F1E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324F1E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>First Aid and CPR Certified</w:t>
      </w:r>
    </w:p>
    <w:p w:rsidR="00324F1E" w:rsidRPr="00324F1E" w:rsidRDefault="00324F1E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324F1E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 xml:space="preserve">Excellent communication skills </w:t>
      </w:r>
    </w:p>
    <w:p w:rsidR="00324F1E" w:rsidRPr="00324F1E" w:rsidRDefault="00324F1E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324F1E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 xml:space="preserve">Good eye for detail with the ability to stay organized at all times </w:t>
      </w:r>
    </w:p>
    <w:p w:rsidR="00324F1E" w:rsidRPr="00324F1E" w:rsidRDefault="00324F1E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324F1E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> Polite and courteous demeanor  </w:t>
      </w:r>
    </w:p>
    <w:p w:rsidR="00324F1E" w:rsidRPr="00324F1E" w:rsidRDefault="00324F1E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324F1E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>Particularly effective in working independently</w:t>
      </w:r>
    </w:p>
    <w:p w:rsidR="00324F1E" w:rsidRPr="00C23C90" w:rsidRDefault="00324F1E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324F1E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>Effective listening skills</w:t>
      </w:r>
    </w:p>
    <w:p w:rsidR="00571916" w:rsidRPr="00C23C90" w:rsidRDefault="00571916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C23C90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 xml:space="preserve">Public Dealing </w:t>
      </w:r>
    </w:p>
    <w:p w:rsidR="00571916" w:rsidRPr="00C23C90" w:rsidRDefault="00571916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C23C90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 xml:space="preserve">Log Book Maintenance </w:t>
      </w:r>
    </w:p>
    <w:p w:rsidR="00571916" w:rsidRPr="00C23C90" w:rsidRDefault="00571916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C23C90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 xml:space="preserve">Preforming rounds </w:t>
      </w:r>
    </w:p>
    <w:p w:rsidR="00571916" w:rsidRDefault="00571916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 w:rsidRPr="00C23C90"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>Intruder’s Checking</w:t>
      </w:r>
    </w:p>
    <w:p w:rsidR="006573EF" w:rsidRPr="00C23C90" w:rsidRDefault="006573EF" w:rsidP="00324F1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  <w:lang w:val="en-CA" w:eastAsia="en-CA"/>
        </w:rPr>
        <w:t>Smart Serve Certified</w:t>
      </w:r>
    </w:p>
    <w:tbl>
      <w:tblPr>
        <w:tblW w:w="7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3555"/>
      </w:tblGrid>
      <w:tr w:rsidR="00571916" w:rsidRPr="00571916" w:rsidTr="00571916">
        <w:trPr>
          <w:tblCellSpacing w:w="0" w:type="dxa"/>
        </w:trPr>
        <w:tc>
          <w:tcPr>
            <w:tcW w:w="3555" w:type="dxa"/>
            <w:hideMark/>
          </w:tcPr>
          <w:p w:rsidR="00571916" w:rsidRPr="00571916" w:rsidRDefault="00571916" w:rsidP="00571916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  <w:lang w:val="en-CA" w:eastAsia="en-CA"/>
              </w:rPr>
            </w:pPr>
          </w:p>
        </w:tc>
        <w:tc>
          <w:tcPr>
            <w:tcW w:w="3555" w:type="dxa"/>
            <w:hideMark/>
          </w:tcPr>
          <w:p w:rsidR="00571916" w:rsidRPr="00571916" w:rsidRDefault="00571916" w:rsidP="00571916">
            <w:pPr>
              <w:spacing w:after="0"/>
              <w:rPr>
                <w:rFonts w:ascii="Times New Roman" w:eastAsia="Times New Roman" w:hAnsi="Times New Roman" w:cs="Times New Roman"/>
                <w:color w:val="auto"/>
                <w:szCs w:val="20"/>
                <w:lang w:val="en-CA" w:eastAsia="en-CA"/>
              </w:rPr>
            </w:pPr>
          </w:p>
        </w:tc>
      </w:tr>
    </w:tbl>
    <w:p w:rsidR="00324F1E" w:rsidRPr="00C23C90" w:rsidRDefault="00324F1E">
      <w:pPr>
        <w:pStyle w:val="Heading1"/>
        <w:rPr>
          <w:sz w:val="32"/>
        </w:rPr>
      </w:pPr>
    </w:p>
    <w:sdt>
      <w:sdtPr>
        <w:rPr>
          <w:sz w:val="32"/>
        </w:rPr>
        <w:alias w:val="Experience:"/>
        <w:tag w:val="Experience:"/>
        <w:id w:val="171684534"/>
        <w:placeholder>
          <w:docPart w:val="05A43B1D4DFE40D79FB2F82CC4484803"/>
        </w:placeholder>
        <w:temporary/>
        <w:showingPlcHdr/>
        <w15:appearance w15:val="hidden"/>
      </w:sdtPr>
      <w:sdtEndPr/>
      <w:sdtContent>
        <w:p w:rsidR="006270A9" w:rsidRPr="00C23C90" w:rsidRDefault="009D5933">
          <w:pPr>
            <w:pStyle w:val="Heading1"/>
            <w:rPr>
              <w:sz w:val="32"/>
            </w:rPr>
          </w:pPr>
          <w:r w:rsidRPr="00C23C90">
            <w:rPr>
              <w:sz w:val="32"/>
            </w:rPr>
            <w:t>Experience</w:t>
          </w:r>
        </w:p>
      </w:sdtContent>
    </w:sdt>
    <w:p w:rsidR="006270A9" w:rsidRPr="00C23C90" w:rsidRDefault="00324F1E">
      <w:pPr>
        <w:pStyle w:val="Heading2"/>
        <w:rPr>
          <w:sz w:val="28"/>
        </w:rPr>
      </w:pPr>
      <w:r w:rsidRPr="00C23C90">
        <w:rPr>
          <w:sz w:val="28"/>
        </w:rPr>
        <w:t>Security guard</w:t>
      </w:r>
      <w:r w:rsidR="009D5933" w:rsidRPr="00C23C90">
        <w:rPr>
          <w:sz w:val="28"/>
        </w:rPr>
        <w:t> | </w:t>
      </w:r>
      <w:r w:rsidRPr="00C23C90">
        <w:rPr>
          <w:sz w:val="28"/>
        </w:rPr>
        <w:t>northwest security services</w:t>
      </w:r>
      <w:r w:rsidR="009D5933" w:rsidRPr="00C23C90">
        <w:rPr>
          <w:sz w:val="28"/>
        </w:rPr>
        <w:t> | </w:t>
      </w:r>
      <w:r w:rsidRPr="00C23C90">
        <w:rPr>
          <w:sz w:val="28"/>
        </w:rPr>
        <w:t>18 August to 23 september 17</w:t>
      </w:r>
    </w:p>
    <w:p w:rsidR="00324F1E" w:rsidRPr="00C23C90" w:rsidRDefault="00324F1E" w:rsidP="00324F1E">
      <w:pPr>
        <w:pStyle w:val="ListBullet"/>
        <w:rPr>
          <w:sz w:val="24"/>
          <w:lang w:val="en-CA" w:eastAsia="en-CA"/>
        </w:rPr>
      </w:pPr>
      <w:r w:rsidRPr="00C23C90">
        <w:rPr>
          <w:sz w:val="24"/>
          <w:lang w:val="en-CA" w:eastAsia="en-CA"/>
        </w:rPr>
        <w:t xml:space="preserve">Checked passes and credentials of persons seeking to enter the property. </w:t>
      </w:r>
    </w:p>
    <w:p w:rsidR="00324F1E" w:rsidRPr="00C23C90" w:rsidRDefault="00324F1E" w:rsidP="00324F1E">
      <w:pPr>
        <w:pStyle w:val="ListBullet"/>
        <w:rPr>
          <w:sz w:val="24"/>
          <w:lang w:val="en-CA" w:eastAsia="en-CA"/>
        </w:rPr>
      </w:pPr>
      <w:r w:rsidRPr="00C23C90">
        <w:rPr>
          <w:sz w:val="24"/>
          <w:lang w:val="en-CA" w:eastAsia="en-CA"/>
        </w:rPr>
        <w:t xml:space="preserve">Inspected parking lot to verify that vehicles were properly parked and displayed parking permits. </w:t>
      </w:r>
    </w:p>
    <w:p w:rsidR="006573EF" w:rsidRDefault="00324F1E" w:rsidP="006573EF">
      <w:pPr>
        <w:pStyle w:val="ListBullet"/>
        <w:rPr>
          <w:sz w:val="24"/>
        </w:rPr>
      </w:pPr>
      <w:r w:rsidRPr="00C23C90">
        <w:rPr>
          <w:sz w:val="24"/>
        </w:rPr>
        <w:t>Also control the crowd in the area of concerts as appointed as a Security Guard on THE BUDWEISER S</w:t>
      </w:r>
      <w:r w:rsidR="006573EF">
        <w:rPr>
          <w:sz w:val="24"/>
        </w:rPr>
        <w:t>TAGE and ROGERS CENTRE, TORONTO.</w:t>
      </w:r>
    </w:p>
    <w:p w:rsidR="006573EF" w:rsidRPr="006573EF" w:rsidRDefault="006573EF" w:rsidP="006573EF">
      <w:pPr>
        <w:pStyle w:val="ListBullet"/>
        <w:rPr>
          <w:sz w:val="24"/>
        </w:rPr>
      </w:pPr>
      <w:r>
        <w:rPr>
          <w:sz w:val="24"/>
        </w:rPr>
        <w:t>Worked on the construction sites and also in the events.</w:t>
      </w:r>
      <w:bookmarkStart w:id="0" w:name="_GoBack"/>
      <w:bookmarkEnd w:id="0"/>
    </w:p>
    <w:p w:rsidR="001B29CF" w:rsidRPr="00C23C90" w:rsidRDefault="001B29CF" w:rsidP="00324F1E">
      <w:pPr>
        <w:pStyle w:val="ListBullet"/>
        <w:numPr>
          <w:ilvl w:val="0"/>
          <w:numId w:val="0"/>
        </w:numPr>
        <w:ind w:left="216"/>
        <w:rPr>
          <w:sz w:val="24"/>
        </w:rPr>
      </w:pPr>
    </w:p>
    <w:sectPr w:rsidR="001B29CF" w:rsidRPr="00C23C90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227" w:rsidRDefault="009C5227">
      <w:pPr>
        <w:spacing w:after="0"/>
      </w:pPr>
      <w:r>
        <w:separator/>
      </w:r>
    </w:p>
  </w:endnote>
  <w:endnote w:type="continuationSeparator" w:id="0">
    <w:p w:rsidR="009C5227" w:rsidRDefault="009C52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573E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227" w:rsidRDefault="009C5227">
      <w:pPr>
        <w:spacing w:after="0"/>
      </w:pPr>
      <w:r>
        <w:separator/>
      </w:r>
    </w:p>
  </w:footnote>
  <w:footnote w:type="continuationSeparator" w:id="0">
    <w:p w:rsidR="009C5227" w:rsidRDefault="009C52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168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90C432B"/>
    <w:multiLevelType w:val="multilevel"/>
    <w:tmpl w:val="B508A9A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1E"/>
    <w:rsid w:val="000A4F59"/>
    <w:rsid w:val="00141A4C"/>
    <w:rsid w:val="001B29CF"/>
    <w:rsid w:val="0028220F"/>
    <w:rsid w:val="00324F1E"/>
    <w:rsid w:val="00356C14"/>
    <w:rsid w:val="00571916"/>
    <w:rsid w:val="00617B26"/>
    <w:rsid w:val="006270A9"/>
    <w:rsid w:val="006573EF"/>
    <w:rsid w:val="00675956"/>
    <w:rsid w:val="00681034"/>
    <w:rsid w:val="00816216"/>
    <w:rsid w:val="0087734B"/>
    <w:rsid w:val="009C5227"/>
    <w:rsid w:val="009D5933"/>
    <w:rsid w:val="00BD768D"/>
    <w:rsid w:val="00C23C90"/>
    <w:rsid w:val="00C61F8E"/>
    <w:rsid w:val="00D06940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46909"/>
  <w15:chartTrackingRefBased/>
  <w15:docId w15:val="{C161C6E9-84CA-4ED0-A0C8-81742738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ash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8A0702254547DDAF9F33F6125BE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4EE89-F2B1-447D-81C2-AD1675686B1F}"/>
      </w:docPartPr>
      <w:docPartBody>
        <w:p w:rsidR="007B399D" w:rsidRDefault="005F429C">
          <w:pPr>
            <w:pStyle w:val="D88A0702254547DDAF9F33F6125BE2F5"/>
          </w:pPr>
          <w:r>
            <w:t>Objective</w:t>
          </w:r>
        </w:p>
      </w:docPartBody>
    </w:docPart>
    <w:docPart>
      <w:docPartPr>
        <w:name w:val="8F92214C33904396862592D08BDE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A4C8-8B24-4FE4-8E48-375FFCDEFF3B}"/>
      </w:docPartPr>
      <w:docPartBody>
        <w:p w:rsidR="007B399D" w:rsidRDefault="005F429C">
          <w:pPr>
            <w:pStyle w:val="8F92214C33904396862592D08BDE8105"/>
          </w:pPr>
          <w:r>
            <w:t>Education</w:t>
          </w:r>
        </w:p>
      </w:docPartBody>
    </w:docPart>
    <w:docPart>
      <w:docPartPr>
        <w:name w:val="1038D6F516FD4CB2AD8414852E1C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0DB24-4F23-46FE-AB3F-F99B5BB06781}"/>
      </w:docPartPr>
      <w:docPartBody>
        <w:p w:rsidR="007B399D" w:rsidRDefault="005F429C">
          <w:pPr>
            <w:pStyle w:val="1038D6F516FD4CB2AD8414852E1CB7A4"/>
          </w:pPr>
          <w:r>
            <w:t>Skills &amp; Abilities</w:t>
          </w:r>
        </w:p>
      </w:docPartBody>
    </w:docPart>
    <w:docPart>
      <w:docPartPr>
        <w:name w:val="05A43B1D4DFE40D79FB2F82CC4484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02F7D-0729-4F88-8B5C-67B71DED4D86}"/>
      </w:docPartPr>
      <w:docPartBody>
        <w:p w:rsidR="007B399D" w:rsidRDefault="005F429C">
          <w:pPr>
            <w:pStyle w:val="05A43B1D4DFE40D79FB2F82CC448480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9C"/>
    <w:rsid w:val="005F429C"/>
    <w:rsid w:val="007B399D"/>
    <w:rsid w:val="0097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7AB71138F64CC184E2A61628F8BAF5">
    <w:name w:val="057AB71138F64CC184E2A61628F8BAF5"/>
  </w:style>
  <w:style w:type="paragraph" w:customStyle="1" w:styleId="F2661E1066E940C589E75CA7C85EC9A2">
    <w:name w:val="F2661E1066E940C589E75CA7C85EC9A2"/>
  </w:style>
  <w:style w:type="paragraph" w:customStyle="1" w:styleId="1AF1043C89FB47F2A80FFD13CDB34919">
    <w:name w:val="1AF1043C89FB47F2A80FFD13CDB34919"/>
  </w:style>
  <w:style w:type="paragraph" w:customStyle="1" w:styleId="EC7ACD4E72C24FEE8373B99528520944">
    <w:name w:val="EC7ACD4E72C24FEE8373B99528520944"/>
  </w:style>
  <w:style w:type="paragraph" w:customStyle="1" w:styleId="D88A0702254547DDAF9F33F6125BE2F5">
    <w:name w:val="D88A0702254547DDAF9F33F6125BE2F5"/>
  </w:style>
  <w:style w:type="paragraph" w:customStyle="1" w:styleId="177BC6EB2CFC4374AE8F0CD7C2E36ADB">
    <w:name w:val="177BC6EB2CFC4374AE8F0CD7C2E36ADB"/>
  </w:style>
  <w:style w:type="paragraph" w:customStyle="1" w:styleId="8F92214C33904396862592D08BDE8105">
    <w:name w:val="8F92214C33904396862592D08BDE8105"/>
  </w:style>
  <w:style w:type="paragraph" w:customStyle="1" w:styleId="EEE46B511FAF4A68BDEC47ECC1732E7F">
    <w:name w:val="EEE46B511FAF4A68BDEC47ECC1732E7F"/>
  </w:style>
  <w:style w:type="paragraph" w:customStyle="1" w:styleId="157021B9F1DD4DCB8C74CB5D6FF15B2C">
    <w:name w:val="157021B9F1DD4DCB8C74CB5D6FF15B2C"/>
  </w:style>
  <w:style w:type="paragraph" w:customStyle="1" w:styleId="A16F4A631F8142BAA33A7FBC1117ADE7">
    <w:name w:val="A16F4A631F8142BAA33A7FBC1117ADE7"/>
  </w:style>
  <w:style w:type="paragraph" w:customStyle="1" w:styleId="F86D7C5B19C54F509011229CFAE43AB7">
    <w:name w:val="F86D7C5B19C54F509011229CFAE43AB7"/>
  </w:style>
  <w:style w:type="paragraph" w:customStyle="1" w:styleId="029F46EB5AE34D378DFBE5765DD6F98F">
    <w:name w:val="029F46EB5AE34D378DFBE5765DD6F98F"/>
  </w:style>
  <w:style w:type="paragraph" w:customStyle="1" w:styleId="24B5891DD25D494E9FBAEBA9EC014BB1">
    <w:name w:val="24B5891DD25D494E9FBAEBA9EC014BB1"/>
  </w:style>
  <w:style w:type="paragraph" w:customStyle="1" w:styleId="5E56921D928F41839AC94EB945BF05DD">
    <w:name w:val="5E56921D928F41839AC94EB945BF05DD"/>
  </w:style>
  <w:style w:type="paragraph" w:customStyle="1" w:styleId="50401A169AF4496D9F379973E68F2A76">
    <w:name w:val="50401A169AF4496D9F379973E68F2A76"/>
  </w:style>
  <w:style w:type="paragraph" w:customStyle="1" w:styleId="1038D6F516FD4CB2AD8414852E1CB7A4">
    <w:name w:val="1038D6F516FD4CB2AD8414852E1CB7A4"/>
  </w:style>
  <w:style w:type="paragraph" w:customStyle="1" w:styleId="F378E91B880544EB8396DB0DDF8F1A88">
    <w:name w:val="F378E91B880544EB8396DB0DDF8F1A88"/>
  </w:style>
  <w:style w:type="paragraph" w:customStyle="1" w:styleId="DC55CEDF25EE412FB84EEFE7E3CB1561">
    <w:name w:val="DC55CEDF25EE412FB84EEFE7E3CB1561"/>
  </w:style>
  <w:style w:type="paragraph" w:customStyle="1" w:styleId="297188B1100E46F5B035376FF77B67F4">
    <w:name w:val="297188B1100E46F5B035376FF77B67F4"/>
  </w:style>
  <w:style w:type="paragraph" w:customStyle="1" w:styleId="3276DC02F41046C597FF696B9DF06E00">
    <w:name w:val="3276DC02F41046C597FF696B9DF06E00"/>
  </w:style>
  <w:style w:type="paragraph" w:customStyle="1" w:styleId="82AD5BCF1638485DB7B4639DB800DFDB">
    <w:name w:val="82AD5BCF1638485DB7B4639DB800DFDB"/>
  </w:style>
  <w:style w:type="paragraph" w:customStyle="1" w:styleId="F6DAD77A46544A93ADD8FE02537C41E3">
    <w:name w:val="F6DAD77A46544A93ADD8FE02537C41E3"/>
  </w:style>
  <w:style w:type="paragraph" w:customStyle="1" w:styleId="F23DA10FC1CC4617BE1CAD4EF23F02A2">
    <w:name w:val="F23DA10FC1CC4617BE1CAD4EF23F02A2"/>
  </w:style>
  <w:style w:type="paragraph" w:customStyle="1" w:styleId="38A05B082BDF45CB8F87BB5E193E3579">
    <w:name w:val="38A05B082BDF45CB8F87BB5E193E3579"/>
  </w:style>
  <w:style w:type="paragraph" w:customStyle="1" w:styleId="05A43B1D4DFE40D79FB2F82CC4484803">
    <w:name w:val="05A43B1D4DFE40D79FB2F82CC4484803"/>
  </w:style>
  <w:style w:type="paragraph" w:customStyle="1" w:styleId="21C27DD6609E44BCAE2A888BDC4FB41A">
    <w:name w:val="21C27DD6609E44BCAE2A888BDC4FB41A"/>
  </w:style>
  <w:style w:type="paragraph" w:customStyle="1" w:styleId="0757E2AFED134CD882CA879047B7A255">
    <w:name w:val="0757E2AFED134CD882CA879047B7A255"/>
  </w:style>
  <w:style w:type="paragraph" w:customStyle="1" w:styleId="8DA3A490B9D84DEEA063C59AB9CA33AD">
    <w:name w:val="8DA3A490B9D84DEEA063C59AB9CA33AD"/>
  </w:style>
  <w:style w:type="paragraph" w:customStyle="1" w:styleId="6BDC150CA6F24331BD87193A55BDF5EA">
    <w:name w:val="6BDC150CA6F24331BD87193A55BDF5EA"/>
  </w:style>
  <w:style w:type="paragraph" w:customStyle="1" w:styleId="DFFED4CBC6204BD49F90BDBFF95A1E42">
    <w:name w:val="DFFED4CBC6204BD49F90BDBFF95A1E42"/>
  </w:style>
  <w:style w:type="paragraph" w:customStyle="1" w:styleId="9C641DA0A2B34A8CA0260CC35583CCD1">
    <w:name w:val="9C641DA0A2B34A8CA0260CC35583CCD1"/>
  </w:style>
  <w:style w:type="paragraph" w:customStyle="1" w:styleId="F9464BDCED8643C0B64B596FC2B4D89E">
    <w:name w:val="F9464BDCED8643C0B64B596FC2B4D89E"/>
  </w:style>
  <w:style w:type="paragraph" w:customStyle="1" w:styleId="7680D4E73A9C43A699D1C69B1CA1329B">
    <w:name w:val="7680D4E73A9C43A699D1C69B1CA13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31C1-870B-4194-82A1-33DCCDC8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kvash</dc:creator>
  <cp:keywords/>
  <cp:lastModifiedBy>Karan Vashist</cp:lastModifiedBy>
  <cp:revision>2</cp:revision>
  <dcterms:created xsi:type="dcterms:W3CDTF">2017-09-29T04:56:00Z</dcterms:created>
  <dcterms:modified xsi:type="dcterms:W3CDTF">2017-10-10T14:48:00Z</dcterms:modified>
  <cp:version/>
</cp:coreProperties>
</file>